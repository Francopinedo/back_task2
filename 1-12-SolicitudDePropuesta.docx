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240" w:after="120"/>
        <w:rPr/>
      </w:pPr>
      <w:r>
        <w:rPr/>
      </w:r>
    </w:p>
    <w:p>
      <w:pPr>
        <w:pStyle w:val="Ttulo3"/>
        <w:rPr/>
      </w:pPr>
      <w:r>
        <w:rPr/>
        <w:t>SOLICITUD DE PROPUESTA  (RFP)</w:t>
        <w:br/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7"/>
          <w:szCs w:val="27"/>
        </w:rPr>
        <w:t xml:space="preserve"> </w:t>
      </w:r>
      <w:r>
        <w:rPr>
          <w:rStyle w:val="Notranslate"/>
          <w:b/>
          <w:i/>
          <w:iCs/>
          <w:sz w:val="40"/>
          <w:szCs w:val="40"/>
        </w:rPr>
        <w:t>
          NUMERO: 
          <a href="#" id="Numero_prev" onclick="goToForm('Numero')">Ver en formulario</a>
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translate"/>
          <w:b/>
          <w:i/>
          <w:iCs/>
          <w:sz w:val="40"/>
          <w:szCs w:val="40"/>
        </w:rPr>
        <w:t>
          CLIENTE: 
          <a href="#" id="Cliente_prev" onclick="goToForm('Cliente')">Ver en formulario</a>
        </w:t>
      </w:r>
    </w:p>
    <w:p>
      <w:pPr>
        <w:pStyle w:val="Ttulo1"/>
        <w:numPr>
          <w:ilvl w:val="0"/>
          <w:numId w:val="2"/>
        </w:numPr>
        <w:rPr/>
      </w:pPr>
      <w:r>
        <w:rPr>
          <w:rStyle w:val="Notranslate"/>
          <w:i/>
          <w:iCs/>
          <w:sz w:val="40"/>
          <w:szCs w:val="40"/>
        </w:rPr>
        <w:t>
          PROYECTO: 
          <a href="#" id="Proyecto_prev" onclick="goToForm('Proyecto')">Ver en formulario</a>
        </w:t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Fecha: 
          <a href="#" id="Fecha_prev" onclick="goToForm('Fecha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
          Autor: 
          <a href="#" id="Autor_prev" onclick="goToForm('Autor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120" w:after="0"/>
        <w:rPr>
          <w:rStyle w:val="Notranslate"/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
          <a href="#" id="DIRECCIÓN_CORREO_ELECTRÓNICO_prev" onclick="goToForm('DIRECCIÓN_CORREO_ELECTRÓNICO')">Ver en formulario</a>
          aaaaa
        </w:t>
        <w:br/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I- INTRODUCCIÓN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  <w:t>
          <a href="#" id="Introduccion_prev" onclick="goToForm('Introduccion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br/>
      </w:r>
      <w:r>
        <w:rPr>
          <w:rFonts w:cs="Verdana" w:ascii="Verdana" w:hAnsi="Verdana"/>
          <w:b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El propósito de esta solicitud de propuestas (RFP por sus siglas en ingles) es solicitar cotizaciones propuestas de varias organizaciones candidatas, realizar una evaluación justa y extensa basada en los criterios enumerados aquí y seleccionar al candidato que mejor represente las requerimientos de la organización para este proyecto.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color w:val="000000"/>
          <w:sz w:val="20"/>
          <w:szCs w:val="20"/>
        </w:rPr>
        <w:t>Nuestro principal objetivo como empresa es: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8000"/>
          <w:sz w:val="20"/>
          <w:szCs w:val="20"/>
        </w:rPr>
      </w:pPr>
      <w:r>
        <w:rPr>
          <w:rFonts w:cs="Verdana" w:ascii="Verdana" w:hAnsi="Verdana"/>
          <w:b/>
          <w:color w:val="008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b w:val="false"/>
          <w:bCs w:val="false"/>
          <w:color w:val="000000"/>
          <w:sz w:val="20"/>
          <w:szCs w:val="20"/>
        </w:rPr>
        <w:t>
          <a href="#" id="Objetivos_prev" onclick="goToForm('Objetivos')">Ver en formulario</a>
        </w:t>
      </w:r>
      <w:r>
        <w:rPr>
          <w:rFonts w:cs="Verdana" w:ascii="Verdana" w:hAnsi="Verdana"/>
          <w:b/>
          <w:color w:val="008000"/>
          <w:sz w:val="20"/>
          <w:szCs w:val="20"/>
        </w:rPr>
        <w:br/>
      </w: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color w:val="000000"/>
          <w:sz w:val="20"/>
          <w:szCs w:val="20"/>
        </w:rPr>
        <w:t xml:space="preserve">Nuestra sede se encuentra en: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 w:val="false"/>
          <w:bCs w:val="false"/>
          <w:color w:val="000000"/>
          <w:sz w:val="20"/>
          <w:szCs w:val="20"/>
        </w:rPr>
        <w:t>
          <a href="#" id="Direcciones_prev" onclick="goToForm('Direcciones')">Ver en formulario</a>
        </w:t>
      </w:r>
    </w:p>
    <w:p>
      <w:pPr>
        <w:pStyle w:val="NormalWeb"/>
        <w:spacing w:before="0" w:after="0"/>
        <w:rPr>
          <w:rStyle w:val="Notranslate"/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Nuestros servicios incluyen: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
          <a href="#" id="Servicios_prev" onclick="goToForm('Servicios')">Ver en formulario</a>
        </w:t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2"/>
        </w:numPr>
        <w:spacing w:before="0" w:after="0"/>
        <w:ind w:left="0" w:hanging="36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II.  REQUISITOS DE ESTA PROPUESTA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Esta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solicitud de propuesta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presenta los requisitos de un proceso abierto y competitivo.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Las propuestas se aceptaran hasta el 
          <a href="#" id="Fecha_hasta_aceptacion_prev" onclick="goToForm('Fecha_hasta_aceptacion')">Ver en formulario</a>
          .
        </w:t>
        <w:br/>
        <w:t>Cualquier propuesta recibida después de esta fecha y hora será devuelta al remitente.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Todas las propuestas deben ser firmadas por un agente oficial o representante de la empresa que presente la propuesta.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Si la organización que presenta una propuesta debe externalizar o contratar cualquier trabajo para cumplir con los requisitos contenidos en este documento, esto debe estar claramente indicado en la propuesta.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Además, todos los costos incluidos en las propuestas deberán ser incluidos en cualquier trabajo subcontratado o contratado.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 propuesta que requiera la contratación o la contratación de trabajo debe incluir un nombre y una descripción de las organizaciones contratadas.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costos deberán ser detallados e incluir una explicación de todos los honorarios y costos presentados.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Los términos y condiciones del contrato se negociarán a la selección del adjudicatario de este RFP.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términos y condiciones contractuales estarán sujetos a revisión por el departamento legal de la empresa solicitante de la propuesta e incluirán alcance, presupuesto, calendario y otros elementos necesarios relacionados con el proyecto.</w:t>
        <w:b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Fonts w:cs="Verdana" w:ascii="Verdana" w:hAnsi="Verdana"/>
          <w:bCs w:val="false"/>
          <w:color w:val="000000"/>
          <w:sz w:val="24"/>
          <w:szCs w:val="24"/>
        </w:rPr>
        <w:t>III- PROPÓSITO Y DESCRIPCIÓN DEL PROYECTO</w:t>
      </w: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El propósito de este proyecto es el siguiente: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Descripción del Proyecto: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  <w:t>
          <a href="#" id="Descripcion_proyecto_prev" onclick="goToForm('Descripcion_proyecto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0"/>
        </w:numPr>
        <w:spacing w:before="0" w:after="0"/>
        <w:ind w:left="0" w:hanging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IV- ALCANCE DEL PROYECTO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  <w:t>
          <a href="#" id="Alcance_proyecto_prev" onclick="goToForm('Alcance_proyecto')">Ver en formulario</a>
        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Se deberán cumplir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los siguientes criterios para lograr un proyecto exitoso: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br/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b/>
          <w:color w:val="000000"/>
          <w:sz w:val="20"/>
          <w:szCs w:val="20"/>
        </w:rPr>
        <w:t>Se deberán incluir</w:t>
      </w:r>
      <w:r>
        <w:rPr>
          <w:rFonts w:cs="Verdana" w:ascii="Verdana" w:hAnsi="Verdana"/>
          <w:color w:val="000000"/>
          <w:sz w:val="20"/>
          <w:szCs w:val="20"/>
        </w:rPr>
        <w:t xml:space="preserve">
           los siguientes puntos: 
          <a href="#" id="Puntos_alcance_prev" onclick="goToForm('Puntos_alcance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br/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b/>
          <w:color w:val="000000"/>
          <w:sz w:val="20"/>
          <w:szCs w:val="20"/>
        </w:rPr>
        <w:t>No se deberán incluir</w:t>
      </w:r>
      <w:r>
        <w:rPr>
          <w:rFonts w:cs="Verdana" w:ascii="Verdana" w:hAnsi="Verdana"/>
          <w:color w:val="000000"/>
          <w:sz w:val="20"/>
          <w:szCs w:val="20"/>
        </w:rPr>
        <w:t>
          : 
          <a href="#" id="No_incluir_prev" onclick="goToForm('No_incluir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Style w:val="Notranslate"/>
          <w:rFonts w:eastAsia="Verdana" w:cs="Verdana" w:ascii="Verdana" w:hAnsi="Verdana"/>
          <w:smallCaps/>
          <w:color w:val="000000"/>
          <w:sz w:val="24"/>
          <w:szCs w:val="24"/>
        </w:rPr>
        <w:t xml:space="preserve"> </w:t>
      </w: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V-  CRONOGRAMA DE PROPUESTA Y DEL PROYECTO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
          <a href="#" id="Cronograma_prev" onclick="goToForm('Cronograma')">Ver en formulario</a>
        </w:t>
        <w:br/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Recepción de las propuestas: </w:t>
        <w:br/>
        <w:br/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Todas las propuestas en respuesta a esta solicitud de propuestas se recibirán a más tardar hasta el 
          <a href="#" id="Fecha_hasta_aceptacion_prev" onclick="goToForm('Fecha_hasta_aceptacion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Evaluación de las propuestas:</w:t>
        <w:b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La evaluación de las propuestas recibidas durante esas fechas, se llevará a cabo a partir del </w:t>
      </w:r>
      <w:bookmarkStart w:id="0" w:name="__DdeLink__4_2326013177"/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<a href="#" id="Fecha_desde_evaluacion_prev" onclick="goToForm('Fecha_desde_evaluacion')">Ver en formulario</a>
        </w:t>
      </w:r>
      <w:bookmarkEnd w:id="0"/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, hasta el 
          <a href="#" id="Fecha_hasta_evaluacion_prev" onclick="goToForm('Fecha_hasta_evaluacion')">Ver en formulario</a>
          .
        </w:t>
        <w:br/>
        <w:t>Si se necesita información adicional,  se le notificará al licitador.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Adjudicación y fin de las negociaciones:</w:t>
        <w:b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La decisión del adjudicatario se hará hasta el 
          <a href="#" id="Fecha_hasta_adjudicatoria_prev" onclick="goToForm('Fecha_hasta_adjudicatoria')">Ver en formulario</a>
           inclusive. Luego de esta notificación, la negociación del contrato con el adjudicatario comenzará inmediatamente.
       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Estas negoci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aciones deberán ser completadas hasta el 
          <a href="#" id="Fecha_cierre_negociacion_prev" onclick="goToForm('Fecha_cierre_negociacion')">Ver en formulario</a>
          inclusive.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Los licitadores que no reciban las notificaciones en ese periodo de tiempo, entenderán indefectiblemente que no han sido seleccionados para esta propuesta.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Cronograma del proyecto: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  <w:t>
          La fase de inicio del proyecto deberá completarse antes de 
          <a href="#" id="Fecha_inicio_proyecto_prev" onclick="goToForm('Fecha_inicio_proyecto')">Ver en formulario</a>
          .
        </w:t>
        <w:b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La fase de planificación del proyecto deberá ser completado antes del 
          <a href="#" id="Fecha_planificacion_proyecto_prev" onclick="goToForm('Fecha_planificacion_proyecto')">Ver en formulario</a>
           y determinará el calendario / cronograma para las fases restantes del proyecto.
        </w:t>
        <w:br/>
        <w:b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Style w:val="Notranslate"/>
          <w:rFonts w:eastAsia="Verdana" w:cs="Verdana" w:ascii="Verdana" w:hAnsi="Verdana"/>
          <w:smallCaps/>
          <w:color w:val="000000"/>
          <w:sz w:val="24"/>
          <w:szCs w:val="24"/>
        </w:rPr>
        <w:t xml:space="preserve"> </w:t>
      </w: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VI- PRESUPUESTO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costos y tarifas sin omisión alguna, deben estar claramente descritos en cada propuesta para que sea considerada completa.</w:t>
        <w:br/>
        <w:br/>
        <w:t>{Presupuesto[[ta]]}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VII- ANTECEDENTES DEL LICITADOR</w:t>
      </w:r>
    </w:p>
    <w:p>
      <w:pPr>
        <w:pStyle w:val="Cuerpodetexto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Los licitadores deben proporcionar los siguientes elementos como parte de esta solicitud de propuesta para su consideración:</w:t>
      </w:r>
    </w:p>
    <w:p>
      <w:pPr>
        <w:pStyle w:val="NormalWeb"/>
        <w:spacing w:before="0" w:after="0"/>
        <w:rPr>
          <w:rStyle w:val="Notranslate"/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<a href="#" id="Antecedentes_licitador_prev" onclick="goToForm('Antecedentes_licitador')">Ver en formulario</a>
        </w:t>
      </w:r>
    </w:p>
    <w:p>
      <w:pPr>
        <w:pStyle w:val="NormalWeb"/>
        <w:spacing w:before="0" w:after="0"/>
        <w:rPr>
          <w:rStyle w:val="Notranslate"/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VIII- CRITERIOS DE EVALUACIÓN DE LAS PROPUESTAS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Se evaluarán todas las propuestas que estén basadas en los siguientes criterios: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  <w:br/>
        <w:br/>
        <w:t xml:space="preserve">a-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Experiencia Previa en el tema.</w:t>
      </w:r>
    </w:p>
    <w:p>
      <w:pPr>
        <w:pStyle w:val="NormalWeb"/>
        <w:spacing w:before="0" w:after="0"/>
        <w:rPr/>
      </w:pPr>
      <w:r>
        <w:rPr/>
      </w:r>
    </w:p>
    <w:p>
      <w:pPr>
        <w:pStyle w:val="Normal"/>
        <w:suppressAutoHyphens w:val="false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b- Trabajos comprobables previos (portfolios).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c- Costos: Los licitadores serán evaluados sobre el costo de su (s) solución (s)  de acuerdo con el alcance de este proyecto</w:t>
        <w:br/>
      </w:r>
    </w:p>
    <w:p>
      <w:pPr>
        <w:pStyle w:val="Normal"/>
        <w:suppressAutoHyphens w:val="false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d- Experiencia Técnica: Los licitadores deben proporcionar toda la  documentación posible acerca de la tarea y la experiencia técnica de su personal.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
          Los licitadores deberan presentar 
          <a href="#" id="CANT_COPIAS_prev" onclick="goToForm('CANT_COPIAS')">Ver en formulario</a>
           de su propuesta a la siguiente dirección antes del 
          <a href="#" id="FECHA_RECEPCIÓN_MÁXIMA_prev" onclick="goToForm('FECHA_RECEPCIÓN_MÁXIMA')">Ver en formulario</a>
           físicamente y/o por correo electrónico:
        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
          <a href="#" id="DIRECCIÓN_EMPRESA_prev" onclick="goToForm('DIRECCIÓN_EMPRESA')">Ver en formulario</a>
       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
          <a href="#" id="DIRECCIÓN_CORREO_ELECTRÓNICO_prev" onclick="goToForm('DIRECCIÓN_CORREO_ELECTRÓNICO')">Ver en formulario</a>
        </w:t>
      </w:r>
    </w:p>
    <w:p>
      <w:pPr>
        <w:pStyle w:val="NormalWeb"/>
        <w:spacing w:before="0" w:after="0"/>
        <w:rPr/>
      </w:pPr>
      <w:r>
        <w:rPr/>
        <w:b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2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IX- APROBACIONES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br/>
        <w:t>El/Los abajo firmante/s da/n conformidad del entendimiento de este documento y al firmar indica/n la aprobación del mismo: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docs-internal-guid-e9373e30-3c60-b03e-81"/>
      <w:bookmarkEnd w:id="1"/>
      <w:r>
        <w:rPr/>
        <w:t>
          <a href="#" id="DIRECCIÓN_CORREO_ELECTRÓNICO_prev" onclick="goToForm('DIRECCIÓN_CORREO_ELECTRÓNICO')">Ver en formulario</a>
          aaaaa
       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49860" cy="17208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71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26.6pt;margin-top:0.05pt;width:11.7pt;height:13.4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ind w:right="360" w:hanging="0"/>
      <w:rPr/>
    </w:pPr>
    <w:r>
      <w:rPr>
        <w:rFonts w:cs="Verdana"/>
        <w:b/>
        <w:color w:val="373737"/>
        <w:sz w:val="12"/>
        <w:lang w:val="en-US"/>
      </w:rPr>
      <w:t>@Copyright 2017-2022, TaskControl PMS . All Rights Reserved. Reproduction, without permisión is prohibited.  </w:t>
    </w:r>
    <w:r>
      <w:rPr>
        <w:rFonts w:cs="Verdana" w:ascii="Verdana" w:hAnsi="Verdana"/>
        <w:sz w:val="20"/>
        <w:szCs w:val="20"/>
        <w:lang w:val="en-US"/>
      </w:rPr>
      <w:t xml:space="preserve"> </w:t>
    </w:r>
  </w:p>
  <w:p>
    <w:pPr>
      <w:pStyle w:val="Piedepgina"/>
      <w:ind w:right="360" w:hanging="0"/>
      <w:rPr>
        <w:rFonts w:ascii="Verdana" w:hAnsi="Verdana" w:eastAsia="Verdana" w:cs="Verdana"/>
        <w:sz w:val="20"/>
        <w:szCs w:val="20"/>
        <w:lang w:val="en-US"/>
      </w:rPr>
    </w:pPr>
    <w:r>
      <w:rPr>
        <w:rFonts w:eastAsia="Verdana" w:cs="Verdana" w:ascii="Verdana" w:hAnsi="Verdana"/>
        <w:sz w:val="20"/>
        <w:szCs w:val="20"/>
        <w:lang w:val="en-US"/>
      </w:rPr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/>
    </w:pPr>
    <w:r>
      <w:rPr>
        <w:rFonts w:cs="Verdana" w:ascii="Verdana" w:hAnsi="Verdana"/>
        <w:b/>
        <w:color w:val="000000"/>
        <w:sz w:val="32"/>
        <w:szCs w:val="32"/>
      </w:rPr>
      <w:t>${OUR_LOGO}</w:t>
      <w:tab/>
      <w:tab/>
      <w:tab/>
      <w:tab/>
      <w:tab/>
      <w:tab/>
      <w:tab/>
      <w:tab/>
      <w:t>${CUSTOMER_LOGO}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7">
    <w:name w:val="Fuente de párrafo predeter.7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6">
    <w:name w:val="Fuente de párrafo predeter.6"/>
    <w:qFormat/>
    <w:rPr/>
  </w:style>
  <w:style w:type="character" w:styleId="Fuentedeprrafopredeter5">
    <w:name w:val="Fuente de párrafo predeter.5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Nmerodepgina">
    <w:name w:val="Número de página"/>
    <w:basedOn w:val="Fuentedeprrafopredeter1"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7">
    <w:name w:val="Título7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6">
    <w:name w:val="Título6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5">
    <w:name w:val="Epígrafe5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3">
    <w:name w:val="Título3"/>
    <w:basedOn w:val="Normal"/>
    <w:qFormat/>
    <w:pPr>
      <w:keepNext w:val="true"/>
      <w:spacing w:before="240" w:after="120"/>
      <w:jc w:val="center"/>
    </w:pPr>
    <w:rPr>
      <w:rFonts w:ascii="Liberation Sans" w:hAnsi="Liberation Sans" w:eastAsia="Microsoft YaHei" w:cs="Mangal"/>
      <w:b/>
      <w:bCs/>
      <w:sz w:val="56"/>
      <w:szCs w:val="56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Western">
    <w:name w:val="western"/>
    <w:basedOn w:val="Normal"/>
    <w:qFormat/>
    <w:pPr>
      <w:suppressAutoHyphens w:val="false"/>
      <w:spacing w:lineRule="auto" w:line="288" w:before="280" w:after="142"/>
    </w:pPr>
    <w:rPr>
      <w:color w:val="00000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Normal_x005F_x005F_x005F_x005F_x0000_</Template>
  <TotalTime>4</TotalTime>
  <Application>LibreOffice/6.0.7.3$Linux_X86_64 LibreOffice_project/00m0$Build-3</Application>
  <Pages>4</Pages>
  <Words>663</Words>
  <Characters>4471</Characters>
  <CharactersWithSpaces>5132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2017-05-15T08:39:00Z</dcterms:created>
  <dc:creator/>
  <dc:description/>
  <dc:language>es-CL</dc:language>
  <cp:lastModifiedBy/>
  <dcterms:modified xsi:type="dcterms:W3CDTF">2021-10-09T21:07:09Z</dcterms:modified>
  <cp:revision>8</cp:revision>
  <dc:subject/>
  <dc:title>PLAN DE GESTION DEL PROYECTO</dc:title>
</cp:coreProperties>
</file>